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</w:rPr>
        <w:t>江苏警院案件现场</w:t>
      </w:r>
      <w:r>
        <w:rPr>
          <w:rFonts w:hint="eastAsia"/>
          <w:lang w:val="en-US" w:eastAsia="zh-CN"/>
        </w:rPr>
        <w:t>报告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model_name"/>
      <w:bookmarkEnd w:id="0"/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案发时间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1" w:name="case_time"/>
      <w:bookmarkEnd w:id="1"/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案发地点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6" w:name="_GoBack"/>
      <w:bookmarkEnd w:id="6"/>
      <w:bookmarkStart w:id="2" w:name="case_location"/>
      <w:bookmarkEnd w:id="2"/>
      <w:r>
        <w:rPr>
          <w:rFonts w:hint="eastAsia"/>
          <w:lang w:val="en-US" w:eastAsia="zh-CN"/>
        </w:rPr>
        <w:t>a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案件性质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3" w:name="case_nature"/>
      <w:bookmarkEnd w:id="3"/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案件备注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4" w:name="case_remarks"/>
      <w:bookmarkEnd w:id="4"/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物体列表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5" w:name="objects"/>
      <w:bookmarkEnd w:id="5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384C"/>
    <w:multiLevelType w:val="singleLevel"/>
    <w:tmpl w:val="002A384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4CC00DBC"/>
    <w:rsid w:val="4CC00DBC"/>
    <w:rsid w:val="7C0258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Files\homework\Projects\code\template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</Template>
  <Pages>1</Pages>
  <Words>34</Words>
  <Characters>34</Characters>
  <Lines>0</Lines>
  <Paragraphs>0</Paragraphs>
  <TotalTime>14</TotalTime>
  <ScaleCrop>false</ScaleCrop>
  <LinksUpToDate>false</LinksUpToDate>
  <CharactersWithSpaces>34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2019-01-10T13:23:00Z</dcterms:created>
  <dc:creator>15-TQY</dc:creator>
  <cp:lastModifiedBy>15-TQY</cp:lastModifiedBy>
  <dcterms:modified xsi:type="dcterms:W3CDTF">2019-01-10T13:23:56Z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